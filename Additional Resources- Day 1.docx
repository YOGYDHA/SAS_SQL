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A4" w:rsidRPr="008A16A4" w:rsidRDefault="008A16A4" w:rsidP="008A16A4">
      <w:pPr>
        <w:jc w:val="center"/>
        <w:rPr>
          <w:b/>
        </w:rPr>
      </w:pPr>
      <w:r w:rsidRPr="008A16A4">
        <w:rPr>
          <w:b/>
        </w:rPr>
        <w:t>Additional Resources</w:t>
      </w:r>
    </w:p>
    <w:p w:rsidR="008A16A4" w:rsidRPr="008A16A4" w:rsidRDefault="008A16A4" w:rsidP="008A16A4">
      <w:r w:rsidRPr="008A16A4">
        <w:t>Detailed history</w:t>
      </w:r>
      <w:r>
        <w:t xml:space="preserve"> of SQL</w:t>
      </w:r>
      <w:r w:rsidRPr="008A16A4">
        <w:t xml:space="preserve">: </w:t>
      </w:r>
      <w:hyperlink r:id="rId4" w:history="1">
        <w:r w:rsidRPr="000A6432">
          <w:rPr>
            <w:rStyle w:val="Hyperlink"/>
          </w:rPr>
          <w:t>http://www.faircom.com/ace/enl_22_s12_t.php</w:t>
        </w:r>
      </w:hyperlink>
      <w:r>
        <w:t xml:space="preserve"> </w:t>
      </w:r>
    </w:p>
    <w:p w:rsidR="008A16A4" w:rsidRDefault="008A16A4" w:rsidP="008A16A4">
      <w:r w:rsidRPr="008A16A4">
        <w:t xml:space="preserve">Database models: </w:t>
      </w:r>
      <w:hyperlink r:id="rId5" w:history="1">
        <w:r w:rsidRPr="000A6432">
          <w:rPr>
            <w:rStyle w:val="Hyperlink"/>
          </w:rPr>
          <w:t>http://www.studytonight.com/dbms/database-model</w:t>
        </w:r>
      </w:hyperlink>
    </w:p>
    <w:p w:rsidR="008A16A4" w:rsidRDefault="008A16A4" w:rsidP="008A16A4">
      <w:r>
        <w:t xml:space="preserve">Why SQL is so important: </w:t>
      </w:r>
      <w:hyperlink r:id="rId6" w:history="1">
        <w:r w:rsidRPr="000A6432">
          <w:rPr>
            <w:rStyle w:val="Hyperlink"/>
          </w:rPr>
          <w:t>https://blogs.oracle.com/datawarehousing/entry/why_sql_is_becoming_the</w:t>
        </w:r>
      </w:hyperlink>
    </w:p>
    <w:p w:rsidR="008A16A4" w:rsidRDefault="008A16A4" w:rsidP="008A16A4">
      <w:r>
        <w:t>Architecture of SQL Processing:</w:t>
      </w:r>
    </w:p>
    <w:p w:rsidR="008A16A4" w:rsidRDefault="008A16A4" w:rsidP="008A16A4">
      <w:hyperlink r:id="rId7" w:history="1">
        <w:r w:rsidRPr="000A6432">
          <w:rPr>
            <w:rStyle w:val="Hyperlink"/>
          </w:rPr>
          <w:t>http://docs.oracle.com/cd/A87862_01/NT817CLI/server.817/a76992/optimops.htm</w:t>
        </w:r>
      </w:hyperlink>
      <w:r>
        <w:t xml:space="preserve"> </w:t>
      </w:r>
    </w:p>
    <w:p w:rsidR="008A16A4" w:rsidRDefault="008A16A4" w:rsidP="008A16A4">
      <w:r>
        <w:t>For hands-on practice of SQL:</w:t>
      </w:r>
      <w:r w:rsidR="000F5EB2">
        <w:t xml:space="preserve"> </w:t>
      </w:r>
      <w:hyperlink r:id="rId8" w:history="1">
        <w:r w:rsidR="000F5EB2" w:rsidRPr="000A6432">
          <w:rPr>
            <w:rStyle w:val="Hyperlink"/>
          </w:rPr>
          <w:t>http://www.w3schools.com/sql/</w:t>
        </w:r>
      </w:hyperlink>
      <w:r w:rsidR="000F5EB2">
        <w:t xml:space="preserve"> </w:t>
      </w:r>
      <w:bookmarkStart w:id="0" w:name="_GoBack"/>
      <w:bookmarkEnd w:id="0"/>
    </w:p>
    <w:p w:rsidR="008A16A4" w:rsidRDefault="008A16A4" w:rsidP="008A16A4"/>
    <w:p w:rsidR="008A16A4" w:rsidRPr="008A16A4" w:rsidRDefault="008A16A4" w:rsidP="008A16A4"/>
    <w:p w:rsidR="00367344" w:rsidRDefault="000F5EB2"/>
    <w:sectPr w:rsidR="0036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A4"/>
    <w:rsid w:val="000F5EB2"/>
    <w:rsid w:val="008A16A4"/>
    <w:rsid w:val="00D96DEC"/>
    <w:rsid w:val="00F5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38126-FA3C-4449-A1D1-47B9CBA1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6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cd/A87862_01/NT817CLI/server.817/a76992/optimop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oracle.com/datawarehousing/entry/why_sql_is_becoming_the" TargetMode="External"/><Relationship Id="rId5" Type="http://schemas.openxmlformats.org/officeDocument/2006/relationships/hyperlink" Target="http://www.studytonight.com/dbms/database-mode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aircom.com/ace/enl_22_s12_t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AF4D6304</Template>
  <TotalTime>58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Parekh</dc:creator>
  <cp:keywords/>
  <dc:description/>
  <cp:lastModifiedBy>Dhvani Parekh</cp:lastModifiedBy>
  <cp:revision>1</cp:revision>
  <dcterms:created xsi:type="dcterms:W3CDTF">2015-09-14T06:01:00Z</dcterms:created>
  <dcterms:modified xsi:type="dcterms:W3CDTF">2015-09-14T06:59:00Z</dcterms:modified>
</cp:coreProperties>
</file>