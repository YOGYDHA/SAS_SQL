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6" w:rsidRPr="00887F26" w:rsidRDefault="00C737B4" w:rsidP="00887F26">
      <w:pPr>
        <w:pStyle w:val="NoSpacing"/>
        <w:jc w:val="center"/>
        <w:rPr>
          <w:b/>
        </w:rPr>
      </w:pPr>
      <w:r>
        <w:rPr>
          <w:b/>
        </w:rPr>
        <w:t>Additional resources</w:t>
      </w:r>
    </w:p>
    <w:p w:rsidR="00887F26" w:rsidRDefault="00887F26" w:rsidP="00887F26">
      <w:pPr>
        <w:pStyle w:val="NoSpacing"/>
      </w:pPr>
    </w:p>
    <w:p w:rsidR="00887F26" w:rsidRDefault="00887F26" w:rsidP="00887F26">
      <w:pPr>
        <w:pStyle w:val="NoSpacing"/>
      </w:pPr>
      <w:r>
        <w:t>0. Group By and Having</w:t>
      </w:r>
    </w:p>
    <w:p w:rsidR="00887F26" w:rsidRDefault="00887F26" w:rsidP="00887F26">
      <w:pPr>
        <w:pStyle w:val="NoSpacing"/>
      </w:pPr>
      <w:r w:rsidRPr="00887F26">
        <w:t>http://www.dotnet-tricks.com/Tutorial/sqlserver/HQV8310312-Definition,-Use-of-Group-by-and-Having-Clause.html</w:t>
      </w:r>
    </w:p>
    <w:p w:rsidR="00887F26" w:rsidRDefault="00887F26" w:rsidP="00887F26">
      <w:pPr>
        <w:pStyle w:val="NoSpacing"/>
      </w:pPr>
      <w:bookmarkStart w:id="0" w:name="_GoBack"/>
      <w:bookmarkEnd w:id="0"/>
    </w:p>
    <w:p w:rsidR="00887F26" w:rsidRDefault="00887F26" w:rsidP="00887F26">
      <w:pPr>
        <w:pStyle w:val="NoSpacing"/>
      </w:pPr>
      <w:r>
        <w:t>1. SQL Order of Operations</w:t>
      </w:r>
    </w:p>
    <w:p w:rsidR="00887F26" w:rsidRDefault="00887F26" w:rsidP="00887F26">
      <w:pPr>
        <w:pStyle w:val="NoSpacing"/>
      </w:pPr>
      <w:r>
        <w:t>http://www.bennadel.com/blog/70-sql-query-order-of-operations.htm</w:t>
      </w:r>
    </w:p>
    <w:p w:rsidR="00887F26" w:rsidRDefault="00887F26" w:rsidP="00887F26">
      <w:pPr>
        <w:pStyle w:val="NoSpacing"/>
      </w:pPr>
    </w:p>
    <w:p w:rsidR="00887F26" w:rsidRDefault="00887F26" w:rsidP="00887F26">
      <w:pPr>
        <w:pStyle w:val="NoSpacing"/>
      </w:pPr>
      <w:r>
        <w:t>2. More about sorting and grouping</w:t>
      </w:r>
    </w:p>
    <w:p w:rsidR="00887F26" w:rsidRDefault="00887F26" w:rsidP="00887F26">
      <w:pPr>
        <w:pStyle w:val="NoSpacing"/>
      </w:pPr>
      <w:r>
        <w:t>http://www.techrepublic.com/article/10-tips-for-sorting-grouping-and-summarizing-sql-data/</w:t>
      </w:r>
    </w:p>
    <w:p w:rsidR="00887F26" w:rsidRDefault="00887F26" w:rsidP="00887F26">
      <w:pPr>
        <w:pStyle w:val="NoSpacing"/>
      </w:pPr>
    </w:p>
    <w:p w:rsidR="00887F26" w:rsidRDefault="00887F26" w:rsidP="00887F26">
      <w:pPr>
        <w:pStyle w:val="NoSpacing"/>
      </w:pPr>
      <w:r>
        <w:t>3. SQL Data Types</w:t>
      </w:r>
    </w:p>
    <w:p w:rsidR="00887F26" w:rsidRDefault="00887F26" w:rsidP="00887F26">
      <w:pPr>
        <w:pStyle w:val="NoSpacing"/>
      </w:pPr>
      <w:r>
        <w:t>https://msdn.microsoft.com/en-IN/library/ms187752.aspx</w:t>
      </w:r>
    </w:p>
    <w:p w:rsidR="00887F26" w:rsidRDefault="00887F26" w:rsidP="00887F26">
      <w:pPr>
        <w:pStyle w:val="NoSpacing"/>
      </w:pPr>
    </w:p>
    <w:p w:rsidR="00887F26" w:rsidRDefault="00887F26" w:rsidP="00887F26">
      <w:pPr>
        <w:pStyle w:val="NoSpacing"/>
      </w:pPr>
      <w:r>
        <w:t>-- For any of you who would have a continued interest in SQL, this one talks about a lot of interesting advanced concepts. Go through the list, and check out if something piques your interest.</w:t>
      </w:r>
    </w:p>
    <w:p w:rsidR="00887F26" w:rsidRDefault="00887F26" w:rsidP="00887F26">
      <w:pPr>
        <w:pStyle w:val="NoSpacing"/>
      </w:pPr>
      <w:r>
        <w:t>I use it a lot for reference.</w:t>
      </w:r>
    </w:p>
    <w:p w:rsidR="00887F26" w:rsidRDefault="00887F26" w:rsidP="00887F26">
      <w:pPr>
        <w:pStyle w:val="NoSpacing"/>
      </w:pPr>
      <w:r>
        <w:t>4. SQL Blog</w:t>
      </w:r>
    </w:p>
    <w:p w:rsidR="00887F26" w:rsidRDefault="00887F26" w:rsidP="00887F26">
      <w:pPr>
        <w:pStyle w:val="NoSpacing"/>
      </w:pPr>
      <w:r>
        <w:t>http://blog.sqlauthority.com/best_top_sql_server_blog_all_post/</w:t>
      </w:r>
    </w:p>
    <w:p w:rsidR="00887F26" w:rsidRDefault="00887F26" w:rsidP="00887F26">
      <w:pPr>
        <w:pStyle w:val="NoSpacing"/>
      </w:pPr>
    </w:p>
    <w:p w:rsidR="00887F26" w:rsidRDefault="00887F26" w:rsidP="00887F26">
      <w:pPr>
        <w:pStyle w:val="NoSpacing"/>
      </w:pPr>
      <w:r>
        <w:t>5. Syntax Guide</w:t>
      </w:r>
    </w:p>
    <w:p w:rsidR="00367344" w:rsidRDefault="00887F26" w:rsidP="00887F26">
      <w:pPr>
        <w:pStyle w:val="NoSpacing"/>
      </w:pPr>
      <w:r>
        <w:t>http://www.w3schools.com/sql/sql_quickref.asp</w:t>
      </w:r>
    </w:p>
    <w:sectPr w:rsidR="00367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F26"/>
    <w:rsid w:val="00887F26"/>
    <w:rsid w:val="00C737B4"/>
    <w:rsid w:val="00D96DEC"/>
    <w:rsid w:val="00F5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7F2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7F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D9FCFD74.dotm</Template>
  <TotalTime>5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Dhvani Parekh</dc:creator>
  <cp:keywords/>
  <dc:description/>
  <cp:lastModifiedBy>Dimple Waghela</cp:lastModifiedBy>
  <cp:revision>2</cp:revision>
  <dcterms:created xsi:type="dcterms:W3CDTF">2015-09-16T09:36:00Z</dcterms:created>
  <dcterms:modified xsi:type="dcterms:W3CDTF">2015-10-16T12:59:00Z</dcterms:modified>
</cp:coreProperties>
</file>